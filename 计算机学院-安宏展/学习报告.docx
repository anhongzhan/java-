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学习报告</w:t>
      </w:r>
    </w:p>
    <w:p>
      <w:pPr>
        <w:ind w:left="54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计算机学院</w:t>
      </w:r>
    </w:p>
    <w:p>
      <w:pPr>
        <w:ind w:left="46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1160301023  安宏展</w:t>
      </w:r>
    </w:p>
    <w:p>
      <w:pPr>
        <w:ind w:left="46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由于我是计算机学院的学生，所以在上这门课之前就有一定的java的基础，另外我们本学期部分课程也涉及java编程，所以对于java还是有一定的了解的，本门课程的前面几个部分之前都有过接触，例如 基本类型与操作符、方法、类和对象、继承、多态一直到本门课程所涉及到的用户界面部分都有所了解，多线程接触的不多，但是接触过售卖汽车票问题，接触过线程和lock（锁）的概念，下面进行简要概述剩余部分的学习过程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多线程：了解多线程的概念，我们就要先了解一下进程的概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念进而了解多线程的具体意义以及多线程的实际应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用，比如cpu的开发等等，实际上多线程在日程生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活中处处都在，我们每个人都不可能只做一件事情，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一定是同时完成多件事情，毫无疑问这边是多线程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的意义之所在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java小程序：java小程序是对于前面知识的综合，对java基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 础知识的要求比较高，因为涉及方方面面的问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 题需要解决，所以小程序无疑是对java能力的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 训练，但是java小程序并不是主流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java网络编程：java网络编程与java web方面比较接近，我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 对于java web还是了解一些的，网络编程其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实就是数据传输的问题，我们所谓的传输，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其实就是在传输数据，请求与回复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(request\response)。当然，协议也不只有TCP 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和 UDP这两类，最起码我们还知道经常用到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的http协议，每种协议都存在自己特点与不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足之处，在选择传输连接的需要进行权衡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下面对于五个作业进行简单分析（作业的顺序可能与老师留的作业的顺序有些不同）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Question 1: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算法问题：按步长k输出数组中的元素，已输出的元素跳过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去，不要重复输出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控制台输入不必多说，主要讲解一下按照步长输出的方法</w:t>
      </w:r>
    </w:p>
    <w:p>
      <w:pPr>
        <w:spacing w:beforeLines="0" w:afterLines="0"/>
        <w:ind w:firstLine="960" w:firstLineChars="40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k=0;//已经输出的个数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now = 0;//当前所在位置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(k&lt;n)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z=0;z&lt;x-1;z++)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auto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(list.get(now).isVisited)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now = (now+1)%n;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now = (now+1)%n;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auto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>(list.get(now).isVisited)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now = (now+1)%n;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k++;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System.out.print(list.get(now).number+" 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list.get(now).isVisited = </w:t>
      </w:r>
      <w:r>
        <w:rPr>
          <w:rFonts w:hint="eastAsia" w:ascii="Consolas" w:hAnsi="Consolas" w:eastAsia="Consolas"/>
          <w:b/>
          <w:color w:val="auto"/>
          <w:sz w:val="24"/>
        </w:rPr>
        <w:t>true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rPr>
          <w:rFonts w:hint="eastAsia" w:ascii="Consolas" w:hAnsi="Consolas" w:eastAsia="Consolas"/>
          <w:color w:val="D8D8D8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首先k代表已经输出的元素的个数，当到达n时退出循环，z为步长，当输出步长为z时我们需要向后移动z-1“步”然后进行输出。这里的移动并不是普通意义上的移动，我们定义一个类c（名称的定义应该和具体应用关联，但是这次忘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 xml:space="preserve"> 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number;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boolean</w:t>
      </w:r>
      <w:r>
        <w:rPr>
          <w:rFonts w:hint="eastAsia" w:ascii="Consolas" w:hAnsi="Consolas" w:eastAsia="Consolas"/>
          <w:color w:val="auto"/>
          <w:sz w:val="24"/>
        </w:rPr>
        <w:t xml:space="preserve"> isVisited;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c(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number,</w:t>
      </w:r>
      <w:r>
        <w:rPr>
          <w:rFonts w:hint="eastAsia" w:ascii="Consolas" w:hAnsi="Consolas" w:eastAsia="Consolas"/>
          <w:b/>
          <w:color w:val="auto"/>
          <w:sz w:val="24"/>
        </w:rPr>
        <w:t>boolean</w:t>
      </w:r>
      <w:r>
        <w:rPr>
          <w:rFonts w:hint="eastAsia" w:ascii="Consolas" w:hAnsi="Consolas" w:eastAsia="Consolas"/>
          <w:color w:val="auto"/>
          <w:sz w:val="24"/>
        </w:rPr>
        <w:t xml:space="preserve"> isVisited){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.number = number;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.isVisited = isVisited;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这个类里面有一个数字用来输出，另外一个isVisited代表是否该数字是否已经输出过，所以我们的移动一步便是指向后移动一个未输出过的数字，并不是单纯的移动，另外，当k到达n时，k应该变成0继续遍历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Question 2: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swing 编程，实现图片轮换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首先，需要显示图片，我的方法是使用一个Jlabel来显示图片，然后使用JPanel来承接Jlabel，再然后将JPanel  add进入Jframe里面便可以显示，然后想JFrame里面加入两个Button用来作为 上一张\下一张 的按钮，使用BorderLayout的布局将panel放在中间，Button放在两边即可，对与button添加监听，点击时间发生是进行图片的轮换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String[] fileList = dirFile.list();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jButton1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JButton("上一张");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jButton2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JButton("下一张");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draw("images/"+fileList[number]);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jButton1.addActionListener(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ActionListener() {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actionPerformed(ActionEvent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// </w:t>
      </w:r>
      <w:r>
        <w:rPr>
          <w:rFonts w:hint="eastAsia" w:ascii="Consolas" w:hAnsi="Consolas" w:eastAsia="Consolas"/>
          <w:b/>
          <w:color w:val="auto"/>
          <w:sz w:val="24"/>
        </w:rPr>
        <w:t>TODO</w:t>
      </w:r>
      <w:r>
        <w:rPr>
          <w:rFonts w:hint="eastAsia" w:ascii="Consolas" w:hAnsi="Consolas" w:eastAsia="Consolas"/>
          <w:color w:val="auto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 jFrame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JFrame(fileList[number]);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jFrame1.dispose();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auto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(number &gt; 1){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number--;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jLabel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JLabel(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ImageIcon("images/"+fileList[number]));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}</w:t>
      </w:r>
      <w:r>
        <w:rPr>
          <w:rFonts w:hint="eastAsia" w:ascii="Consolas" w:hAnsi="Consolas" w:eastAsia="Consolas"/>
          <w:b/>
          <w:color w:val="auto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jLabel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JLabel(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ImageIcon("images/"+fileList[number]));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jLabel.setSize(d);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jFrame.setTitle(fileList[number]);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jPanel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jPanel.add(jLabel);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jPanel.setSize(d.width,d.height);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jFrame.add(jPanel,BorderLayout.CENTER);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jFrame.add(jButton1,BorderLayout.WEST);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jFrame.add(jButton2,BorderLayout.EAST);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jFrame.setVisible(</w:t>
      </w:r>
      <w:r>
        <w:rPr>
          <w:rFonts w:hint="eastAsia" w:ascii="Consolas" w:hAnsi="Consolas" w:eastAsia="Consolas"/>
          <w:b/>
          <w:color w:val="auto"/>
          <w:sz w:val="24"/>
        </w:rPr>
        <w:t>true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jFrame.setDefaultCloseOperation(JFrame.EXIT_ON_CLOSE);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jFrame.setSize(d.width, d.height);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jFrame1 = jFrame;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});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jButton2.addActionListener(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ActionListener()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actionPerformed(ActionEvent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// </w:t>
      </w:r>
      <w:r>
        <w:rPr>
          <w:rFonts w:hint="eastAsia" w:ascii="Consolas" w:hAnsi="Consolas" w:eastAsia="Consolas"/>
          <w:b/>
          <w:color w:val="auto"/>
          <w:sz w:val="24"/>
        </w:rPr>
        <w:t>TODO</w:t>
      </w:r>
      <w:r>
        <w:rPr>
          <w:rFonts w:hint="eastAsia" w:ascii="Consolas" w:hAnsi="Consolas" w:eastAsia="Consolas"/>
          <w:color w:val="auto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 jFrame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JFrame();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jFrame1.dispose();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auto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>(number&lt;fileList.length){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number++;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jLabel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JLabel(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ImageIcon("images/"+fileList[number]));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}</w:t>
      </w:r>
      <w:r>
        <w:rPr>
          <w:rFonts w:hint="eastAsia" w:ascii="Consolas" w:hAnsi="Consolas" w:eastAsia="Consolas"/>
          <w:b/>
          <w:color w:val="auto"/>
          <w:sz w:val="24"/>
        </w:rPr>
        <w:t>else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jLabel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JLabel(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ImageIcon("images/"+fileList[number]));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jLabel.setSize(d);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jFrame.setTitle(fileList[number]);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jPanel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jPanel.add(jLabel);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jPanel.setSize(d.width,d.height);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jFrame.add(jPanel,BorderLayout.CENTER);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jFrame.add(jButton1,BorderLayout.WEST);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jFrame.add(jButton2,BorderLayout.EAST);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jFrame.setVisible(</w:t>
      </w:r>
      <w:r>
        <w:rPr>
          <w:rFonts w:hint="eastAsia" w:ascii="Consolas" w:hAnsi="Consolas" w:eastAsia="Consolas"/>
          <w:b/>
          <w:color w:val="auto"/>
          <w:sz w:val="24"/>
        </w:rPr>
        <w:t>true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jFrame.setDefaultCloseOperation(JFrame.EXIT_ON_CLOSE);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jFrame.setSize(d.width, d.height);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jFrame1 = jFrame;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});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然后就是文件的路径读取问题，我们将所有的图片都放在src同名的images文件夹里面，然后将images文件下面的所有目录（文件名）存放到一个字符串数组里面然后进行轮换即可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dirFile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File("images");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//判断该文件或目录是否存在，不存在时在控制台输出提醒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(!dirFile.exists()) 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System.out.println("do not exit");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//判断如果不是一个目录，就判断是不是一个文件时文件则输出文件路径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(!dirFile.isDirectory()) 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if</w:t>
      </w:r>
      <w:r>
        <w:rPr>
          <w:rFonts w:hint="eastAsia" w:ascii="Consolas" w:hAnsi="Consolas" w:eastAsia="Consolas"/>
          <w:color w:val="auto"/>
          <w:sz w:val="24"/>
        </w:rPr>
        <w:t xml:space="preserve"> (dirFile.isFile()) 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auto"/>
          <w:sz w:val="24"/>
        </w:rPr>
        <w:t>try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System.out.println(dirFile.getCanonicalFile());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} 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// </w:t>
      </w:r>
      <w:r>
        <w:rPr>
          <w:rFonts w:hint="eastAsia" w:ascii="Consolas" w:hAnsi="Consolas" w:eastAsia="Consolas"/>
          <w:b/>
          <w:color w:val="auto"/>
          <w:sz w:val="24"/>
        </w:rPr>
        <w:t>TODO</w:t>
      </w:r>
      <w:r>
        <w:rPr>
          <w:rFonts w:hint="eastAsia" w:ascii="Consolas" w:hAnsi="Consolas" w:eastAsia="Consolas"/>
          <w:color w:val="auto"/>
          <w:sz w:val="24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String[] fileList = dirFile.list();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Question03: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GUI  和清明节有关的图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利用Graphic进行绘图，绘制如下图所示的清明节有关图像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（貌似盗用了某位同学的创意），利用坐标变换画直线即可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r>
        <w:drawing>
          <wp:inline distT="0" distB="0" distL="114300" distR="114300">
            <wp:extent cx="4761865" cy="4761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Question04: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制作一个简单的聊天小程序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这个问题分为两个部分，一个是服务器（sever）部分，另一个是客户端（client）部分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首先，服务器部分，顾名思义，就是向外面提供服务的部分，我选择了tcp协议进行传输，利用了SeverSocket 类，首先 new 一个中间态的SeverSocket，这个服务器处于接收的状态，当它接收到来自客户端的请求时，则服务器变成接收的状态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try</w:t>
      </w:r>
      <w:r>
        <w:rPr>
          <w:rFonts w:hint="eastAsia" w:ascii="Consolas" w:hAnsi="Consolas" w:eastAsia="Consolas"/>
          <w:color w:val="auto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//服务器端启动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(started){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Socket s = ss.accept();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Client c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Client(s);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System.out.println("一个客户端连了上来");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Thread(c).start();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//向数组中添加一个客户端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clients.add(c);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 xml:space="preserve"> (IOException e) {     //其他错误直接打印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  <w:r>
        <w:rPr>
          <w:rFonts w:hint="eastAsia" w:ascii="Consolas" w:hAnsi="Consolas" w:eastAsia="Consolas"/>
          <w:b/>
          <w:color w:val="auto"/>
          <w:sz w:val="24"/>
        </w:rPr>
        <w:t>finally</w:t>
      </w:r>
      <w:r>
        <w:rPr>
          <w:rFonts w:hint="eastAsia" w:ascii="Consolas" w:hAnsi="Consolas" w:eastAsia="Consolas"/>
          <w:color w:val="auto"/>
          <w:sz w:val="24"/>
        </w:rPr>
        <w:t xml:space="preserve"> {  //最后一定执行关闭资源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try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ss.close();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 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客户端部分 ：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建立一个与服务器端口号相同的客户端，然后new 一个新的对象即可与服务器进行链接，然后将内容放在输入输出流里面，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connect(){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try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Socket("127.0.0.1", 8888);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dos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DataOutputStream(s.getOutputStream());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dis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DataInputStream(s.getInputStream());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System.out.println("已连接！");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bConnected = </w:t>
      </w:r>
      <w:r>
        <w:rPr>
          <w:rFonts w:hint="eastAsia" w:ascii="Consolas" w:hAnsi="Consolas" w:eastAsia="Consolas"/>
          <w:b/>
          <w:color w:val="auto"/>
          <w:sz w:val="24"/>
        </w:rPr>
        <w:t>true</w:t>
      </w:r>
      <w:r>
        <w:rPr>
          <w:rFonts w:hint="eastAsia" w:ascii="Consolas" w:hAnsi="Consolas" w:eastAsia="Consolas"/>
          <w:color w:val="auto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//启动对客户端的接收线程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//            new Thread(new RecvThread()).start();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 xml:space="preserve"> (UnknownHostException e){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>(IOException e){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ind w:firstLine="480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ind w:firstLine="480"/>
        <w:rPr>
          <w:rFonts w:hint="eastAsia" w:ascii="Consolas" w:hAnsi="Consolas" w:eastAsia="Consolas"/>
          <w:color w:val="auto"/>
          <w:sz w:val="24"/>
        </w:rPr>
      </w:pPr>
    </w:p>
    <w:p>
      <w:pPr>
        <w:ind w:firstLine="480"/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然后将所有的内容用GUI 的形式进行展示即可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Question 05: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多线程问题：一方面进行阶乘和的运算，另一方面每隔一段时间输出一次阶乘和的结果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阶乘和 1！+2！+3！+4！......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定义两个额外的类，其中一个类负责进行阶乘和的运算，另一个类用来输出阶乘和的结果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 xml:space="preserve">ComputeThread </w:t>
      </w:r>
      <w:r>
        <w:rPr>
          <w:rFonts w:hint="eastAsia" w:ascii="Consolas" w:hAnsi="Consolas" w:eastAsia="Consolas"/>
          <w:b/>
          <w:color w:val="auto"/>
          <w:sz w:val="24"/>
        </w:rPr>
        <w:t>extends</w:t>
      </w:r>
      <w:r>
        <w:rPr>
          <w:rFonts w:hint="eastAsia" w:ascii="Consolas" w:hAnsi="Consolas" w:eastAsia="Consolas"/>
          <w:color w:val="auto"/>
          <w:sz w:val="24"/>
        </w:rPr>
        <w:t xml:space="preserve"> Thread {// 计算阶乘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sum = 0;// 存储阶乘和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static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0;// 存储阶乘和进度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static</w:t>
      </w:r>
      <w:r>
        <w:rPr>
          <w:rFonts w:hint="eastAsia" w:ascii="Consolas" w:hAnsi="Consolas" w:eastAsia="Consolas"/>
          <w:color w:val="auto"/>
          <w:sz w:val="24"/>
        </w:rPr>
        <w:t xml:space="preserve"> String stringSum = "";// 存储阶乘和的字符串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static</w:t>
      </w:r>
      <w:r>
        <w:rPr>
          <w:rFonts w:hint="eastAsia" w:ascii="Consolas" w:hAnsi="Consolas" w:eastAsia="Consolas"/>
          <w:color w:val="auto"/>
          <w:sz w:val="24"/>
        </w:rPr>
        <w:t xml:space="preserve"> String stringResult = "";// 存储阶乘结果的字符串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method(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n) {// 计算阶乘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result = 1;// 阶乘结果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for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i = 1; i &lt;= n; i++)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result *= i;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result;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// </w:t>
      </w:r>
      <w:r>
        <w:rPr>
          <w:rFonts w:hint="eastAsia" w:ascii="Consolas" w:hAnsi="Consolas" w:eastAsia="Consolas"/>
          <w:b/>
          <w:color w:val="auto"/>
          <w:sz w:val="24"/>
        </w:rPr>
        <w:t>TODO</w:t>
      </w:r>
      <w:r>
        <w:rPr>
          <w:rFonts w:hint="eastAsia" w:ascii="Consolas" w:hAnsi="Consolas" w:eastAsia="Consolas"/>
          <w:color w:val="auto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(i &lt; 30) {// 计算阶乘和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i++;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sum += method(i);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stringResult = String.valueOf(sum);// 将阶乘和存储到字符串中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</w:t>
      </w:r>
      <w:r>
        <w:rPr>
          <w:rFonts w:hint="eastAsia" w:ascii="Consolas" w:hAnsi="Consolas" w:eastAsia="Consolas"/>
          <w:b/>
          <w:color w:val="auto"/>
          <w:sz w:val="24"/>
        </w:rPr>
        <w:t>try</w:t>
      </w:r>
      <w:r>
        <w:rPr>
          <w:rFonts w:hint="eastAsia" w:ascii="Consolas" w:hAnsi="Consolas" w:eastAsia="Consolas"/>
          <w:color w:val="auto"/>
          <w:sz w:val="24"/>
        </w:rPr>
        <w:t xml:space="preserve"> {// 0.5-1秒读取一次线程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Thread.sleep((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) (Math.random() * 500 + 500));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 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 xml:space="preserve"> (InterruptedException ex)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eastAsia="zh-CN"/>
        </w:rPr>
        <w:t>由于普通的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>sum变量没有办法在外部类里面访问（不是static类型）.而设置成static类型则会在计算阶乘和的时候出现错误，所以必须想另外一种方法，那就是将sum转换成字符串的形式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auto"/>
          <w:sz w:val="24"/>
        </w:rPr>
        <w:t>static</w:t>
      </w:r>
      <w:r>
        <w:rPr>
          <w:rFonts w:hint="eastAsia" w:ascii="Consolas" w:hAnsi="Consolas" w:eastAsia="Consolas"/>
          <w:color w:val="auto"/>
          <w:sz w:val="24"/>
        </w:rPr>
        <w:t xml:space="preserve"> String stringSum = "";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stringResult = String.valueOf(sum);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这样子就可以在另外一个类里面直接访问ComputeThread .</w:t>
      </w:r>
      <w:r>
        <w:rPr>
          <w:rFonts w:hint="eastAsia" w:ascii="Consolas" w:hAnsi="Consolas" w:eastAsia="Consolas"/>
          <w:color w:val="auto"/>
          <w:sz w:val="24"/>
        </w:rPr>
        <w:t xml:space="preserve">stringResult 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>了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 xml:space="preserve"> ReadThread </w:t>
      </w:r>
      <w:r>
        <w:rPr>
          <w:rFonts w:hint="eastAsia" w:ascii="Consolas" w:hAnsi="Consolas" w:eastAsia="Consolas"/>
          <w:b/>
          <w:color w:val="auto"/>
          <w:sz w:val="24"/>
        </w:rPr>
        <w:t>extends</w:t>
      </w:r>
      <w:r>
        <w:rPr>
          <w:rFonts w:hint="eastAsia" w:ascii="Consolas" w:hAnsi="Consolas" w:eastAsia="Consolas"/>
          <w:color w:val="auto"/>
          <w:sz w:val="24"/>
        </w:rPr>
        <w:t xml:space="preserve"> Thread {// 读取阶乘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ReadThread() {// 初始化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// </w:t>
      </w:r>
      <w:r>
        <w:rPr>
          <w:rFonts w:hint="eastAsia" w:ascii="Consolas" w:hAnsi="Consolas" w:eastAsia="Consolas"/>
          <w:b/>
          <w:color w:val="auto"/>
          <w:sz w:val="24"/>
        </w:rPr>
        <w:t>TODO</w:t>
      </w:r>
      <w:r>
        <w:rPr>
          <w:rFonts w:hint="eastAsia" w:ascii="Consolas" w:hAnsi="Consolas" w:eastAsia="Consolas"/>
          <w:color w:val="auto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</w:rPr>
        <w:t>while</w:t>
      </w:r>
      <w:r>
        <w:rPr>
          <w:rFonts w:hint="eastAsia" w:ascii="Consolas" w:hAnsi="Consolas" w:eastAsia="Consolas"/>
          <w:color w:val="auto"/>
          <w:sz w:val="24"/>
        </w:rPr>
        <w:t xml:space="preserve"> (</w:t>
      </w:r>
      <w:r>
        <w:rPr>
          <w:rFonts w:hint="eastAsia" w:ascii="Consolas" w:hAnsi="Consolas" w:eastAsia="Consolas"/>
          <w:b/>
          <w:color w:val="auto"/>
          <w:sz w:val="24"/>
        </w:rPr>
        <w:t>true</w:t>
      </w:r>
      <w:r>
        <w:rPr>
          <w:rFonts w:hint="eastAsia" w:ascii="Consolas" w:hAnsi="Consolas" w:eastAsia="Consolas"/>
          <w:color w:val="auto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System.out.println(ComputeThread.stringResult);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</w:rPr>
        <w:t>try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Thread.sleep(1000);// 1.0秒读取一次线程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 </w:t>
      </w:r>
      <w:r>
        <w:rPr>
          <w:rFonts w:hint="eastAsia" w:ascii="Consolas" w:hAnsi="Consolas" w:eastAsia="Consolas"/>
          <w:b/>
          <w:color w:val="auto"/>
          <w:sz w:val="24"/>
        </w:rPr>
        <w:t>catch</w:t>
      </w:r>
      <w:r>
        <w:rPr>
          <w:rFonts w:hint="eastAsia" w:ascii="Consolas" w:hAnsi="Consolas" w:eastAsia="Consolas"/>
          <w:color w:val="auto"/>
          <w:sz w:val="24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    // </w:t>
      </w:r>
      <w:r>
        <w:rPr>
          <w:rFonts w:hint="eastAsia" w:ascii="Consolas" w:hAnsi="Consolas" w:eastAsia="Consolas"/>
          <w:b/>
          <w:color w:val="auto"/>
          <w:sz w:val="24"/>
        </w:rPr>
        <w:t>TODO</w:t>
      </w:r>
      <w:r>
        <w:rPr>
          <w:rFonts w:hint="eastAsia" w:ascii="Consolas" w:hAnsi="Consolas" w:eastAsia="Consolas"/>
          <w:color w:val="auto"/>
          <w:sz w:val="24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}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这个类用来输出，每个一秒输出一次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lang w:val="en-US" w:eastAsia="zh-CN"/>
        </w:rPr>
        <w:t>需要注意的是，因为阶乘和计算得速度太快，所以我加了一个random方法生成随机数来减慢运行的时间</w:t>
      </w:r>
    </w:p>
    <w:p>
      <w:pPr>
        <w:rPr>
          <w:rFonts w:hint="eastAsia" w:ascii="Consolas" w:hAnsi="Consolas" w:eastAsia="Consolas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Thread.sleep((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>) (Math.random() * 500 + 500));</w:t>
      </w:r>
    </w:p>
    <w:p>
      <w:pPr>
        <w:rPr>
          <w:rFonts w:hint="eastAsia" w:ascii="Consolas" w:hAnsi="Consolas" w:eastAsia="Consolas"/>
          <w:color w:val="auto"/>
          <w:sz w:val="24"/>
        </w:rPr>
      </w:pPr>
    </w:p>
    <w:p>
      <w:r>
        <w:drawing>
          <wp:inline distT="0" distB="0" distL="114300" distR="114300">
            <wp:extent cx="4609465" cy="1790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第一个位置为空是因为还未运行完就输出，所以输出了空串null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2F4D9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2018-05-10T12:23:00Z</dcterms:created>
  <dc:creator>无所谓</dc:creator>
  <cp:lastModifiedBy>无所谓</cp:lastModifiedBy>
  <dcterms:modified xsi:type="dcterms:W3CDTF">2018-05-10T15:01:21Z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